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E61121" w:rsidRDefault="00E61121" w:rsidP="00DD175D">
      <w:pPr>
        <w:pStyle w:val="Ttulo"/>
        <w:rPr>
          <w:lang w:val="pt-BR"/>
        </w:rPr>
      </w:pPr>
      <w:r w:rsidRPr="00E61121">
        <w:rPr>
          <w:lang w:val="pt-BR"/>
        </w:rPr>
        <w:t>O</w:t>
      </w:r>
      <w:r>
        <w:rPr>
          <w:lang w:val="pt-BR"/>
        </w:rPr>
        <w:t>PW</w:t>
      </w:r>
      <w:r w:rsidR="00E96106" w:rsidRPr="00E61121">
        <w:rPr>
          <w:lang w:val="pt-BR"/>
        </w:rPr>
        <w:br/>
        <w:t xml:space="preserve">Use-Case: </w:t>
      </w:r>
      <w:r w:rsidRPr="00E61121">
        <w:rPr>
          <w:lang w:val="pt-BR"/>
        </w:rPr>
        <w:t>Preencher Diário de Obras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E61121" w:rsidRDefault="00E61121">
      <w:pPr>
        <w:pStyle w:val="Corpodetexto"/>
        <w:rPr>
          <w:lang w:val="pt-BR"/>
        </w:rPr>
      </w:pPr>
      <w:r w:rsidRPr="00E61121">
        <w:rPr>
          <w:lang w:val="pt-BR"/>
        </w:rPr>
        <w:t>Cadastro dos dados colocados num di</w:t>
      </w:r>
      <w:r>
        <w:rPr>
          <w:lang w:val="pt-BR"/>
        </w:rPr>
        <w:t>ário de obras a partir de uma interface.</w:t>
      </w:r>
    </w:p>
    <w:p w:rsidR="00E96106" w:rsidRDefault="00E96106" w:rsidP="008866E4">
      <w:pPr>
        <w:pStyle w:val="Ttulo1"/>
      </w:pPr>
      <w:r>
        <w:t>Actor Brief Descriptions</w:t>
      </w:r>
    </w:p>
    <w:p w:rsidR="00E96106" w:rsidRDefault="00E61121" w:rsidP="00985EE5">
      <w:pPr>
        <w:pStyle w:val="Ttulo2"/>
      </w:pPr>
      <w:r>
        <w:t>Mestre de Obras</w:t>
      </w:r>
    </w:p>
    <w:p w:rsidR="00E61121" w:rsidRPr="00E61121" w:rsidRDefault="00E61121" w:rsidP="00E61121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>Responsável por conduzir as obras.</w:t>
      </w:r>
    </w:p>
    <w:p w:rsidR="00E96106" w:rsidRDefault="00E96106" w:rsidP="008866E4">
      <w:pPr>
        <w:pStyle w:val="Ttulo1"/>
      </w:pPr>
      <w:r>
        <w:t>Preconditions</w:t>
      </w:r>
    </w:p>
    <w:p w:rsidR="00E96106" w:rsidRPr="00E61121" w:rsidRDefault="00E61121" w:rsidP="000E5836">
      <w:pPr>
        <w:pStyle w:val="Corpodetexto"/>
        <w:rPr>
          <w:lang w:val="pt-BR"/>
        </w:rPr>
      </w:pPr>
      <w:r w:rsidRPr="00E61121">
        <w:rPr>
          <w:lang w:val="pt-BR"/>
        </w:rPr>
        <w:t>O Mestre de Obras</w:t>
      </w:r>
      <w:r w:rsidR="007C0B10">
        <w:rPr>
          <w:lang w:val="pt-BR"/>
        </w:rPr>
        <w:t xml:space="preserve"> deve</w:t>
      </w:r>
      <w:r w:rsidRPr="00E61121">
        <w:rPr>
          <w:lang w:val="pt-BR"/>
        </w:rPr>
        <w:t xml:space="preserve"> </w:t>
      </w:r>
      <w:r>
        <w:rPr>
          <w:lang w:val="pt-BR"/>
        </w:rPr>
        <w:t>est</w:t>
      </w:r>
      <w:r w:rsidR="007C0B10">
        <w:rPr>
          <w:lang w:val="pt-BR"/>
        </w:rPr>
        <w:t>ar</w:t>
      </w:r>
      <w:bookmarkStart w:id="0" w:name="_GoBack"/>
      <w:bookmarkEnd w:id="0"/>
      <w:r>
        <w:rPr>
          <w:lang w:val="pt-BR"/>
        </w:rPr>
        <w:t xml:space="preserve"> cadastrado.</w:t>
      </w:r>
    </w:p>
    <w:p w:rsidR="00E96106" w:rsidRDefault="00E96106" w:rsidP="008866E4">
      <w:pPr>
        <w:pStyle w:val="Ttulo1"/>
      </w:pPr>
      <w:r>
        <w:t>Basic Flow of Events</w:t>
      </w:r>
    </w:p>
    <w:p w:rsidR="008866E4" w:rsidRPr="00E61121" w:rsidRDefault="00E61121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E61121">
        <w:rPr>
          <w:lang w:val="pt-BR"/>
        </w:rPr>
        <w:t>O Mestre de Obras abre a opç</w:t>
      </w:r>
      <w:r>
        <w:rPr>
          <w:lang w:val="pt-BR"/>
        </w:rPr>
        <w:t>ão para preencher o diário de obras.</w:t>
      </w:r>
    </w:p>
    <w:p w:rsidR="00E96106" w:rsidRPr="00466431" w:rsidRDefault="00E61121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466431">
        <w:rPr>
          <w:lang w:val="pt-BR"/>
        </w:rPr>
        <w:t>Ele digita os dados refe</w:t>
      </w:r>
      <w:r w:rsidR="00466431" w:rsidRPr="00466431">
        <w:rPr>
          <w:lang w:val="pt-BR"/>
        </w:rPr>
        <w:t>r</w:t>
      </w:r>
      <w:r w:rsidRPr="00466431">
        <w:rPr>
          <w:lang w:val="pt-BR"/>
        </w:rPr>
        <w:t xml:space="preserve">entes ao diario de obras. </w:t>
      </w:r>
    </w:p>
    <w:p w:rsidR="00E96106" w:rsidRDefault="00E61121" w:rsidP="000E5836">
      <w:pPr>
        <w:pStyle w:val="Corpodetexto"/>
        <w:numPr>
          <w:ilvl w:val="0"/>
          <w:numId w:val="5"/>
        </w:numPr>
      </w:pPr>
      <w:r>
        <w:t>Ele aperta cadastrar.</w:t>
      </w:r>
    </w:p>
    <w:p w:rsidR="008866E4" w:rsidRPr="00E61121" w:rsidRDefault="00E61121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E61121">
        <w:rPr>
          <w:lang w:val="pt-BR"/>
        </w:rPr>
        <w:t>O di</w:t>
      </w:r>
      <w:r w:rsidR="00466431">
        <w:rPr>
          <w:lang w:val="pt-BR"/>
        </w:rPr>
        <w:t>á</w:t>
      </w:r>
      <w:r w:rsidRPr="00E61121">
        <w:rPr>
          <w:lang w:val="pt-BR"/>
        </w:rPr>
        <w:t>rio de obras é cadastrado no Banco de Dados.</w:t>
      </w:r>
    </w:p>
    <w:p w:rsidR="00E96106" w:rsidRDefault="00E96106" w:rsidP="000E5836">
      <w:pPr>
        <w:pStyle w:val="Corpodetexto"/>
        <w:numPr>
          <w:ilvl w:val="0"/>
          <w:numId w:val="5"/>
        </w:numPr>
      </w:pPr>
      <w:r>
        <w:t>The use case ends.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E61121" w:rsidP="000E5836">
      <w:pPr>
        <w:pStyle w:val="Ttulo2"/>
      </w:pPr>
      <w:r>
        <w:t>Campos Vazios</w:t>
      </w:r>
    </w:p>
    <w:p w:rsidR="00985EE5" w:rsidRPr="00E61121" w:rsidRDefault="00E61121" w:rsidP="000E5836">
      <w:pPr>
        <w:pStyle w:val="Corpodetexto"/>
        <w:rPr>
          <w:lang w:val="pt-BR"/>
        </w:rPr>
      </w:pPr>
      <w:r>
        <w:rPr>
          <w:lang w:val="pt-BR"/>
        </w:rPr>
        <w:t>Se o mestre de obras deixar algum campo vazio:</w:t>
      </w:r>
    </w:p>
    <w:p w:rsidR="00985EE5" w:rsidRPr="00E61121" w:rsidRDefault="00E61121" w:rsidP="00985EE5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Dar erro avisando que o campo n</w:t>
      </w:r>
      <w:r>
        <w:rPr>
          <w:lang w:val="pt-BR"/>
        </w:rPr>
        <w:t>ão está preenchido.</w:t>
      </w:r>
    </w:p>
    <w:p w:rsidR="00E96106" w:rsidRPr="00E61121" w:rsidRDefault="00E61121" w:rsidP="00985EE5">
      <w:pPr>
        <w:pStyle w:val="Corpodetexto"/>
        <w:numPr>
          <w:ilvl w:val="0"/>
          <w:numId w:val="8"/>
        </w:numPr>
        <w:rPr>
          <w:lang w:val="pt-BR"/>
        </w:rPr>
      </w:pPr>
      <w:r w:rsidRPr="00E61121">
        <w:rPr>
          <w:lang w:val="pt-BR"/>
        </w:rPr>
        <w:t>Desaparecer o erro quando algo for digitado.</w:t>
      </w:r>
    </w:p>
    <w:p w:rsidR="00E61121" w:rsidRDefault="00E61121" w:rsidP="00E61121">
      <w:pPr>
        <w:pStyle w:val="Ttulo2"/>
      </w:pPr>
      <w:r>
        <w:t>Valores inválidos</w:t>
      </w:r>
    </w:p>
    <w:p w:rsidR="00E61121" w:rsidRDefault="00E61121" w:rsidP="00E61121">
      <w:pPr>
        <w:ind w:left="720"/>
        <w:rPr>
          <w:sz w:val="20"/>
          <w:szCs w:val="20"/>
          <w:lang w:val="pt-BR"/>
        </w:rPr>
      </w:pPr>
      <w:r w:rsidRPr="00E61121">
        <w:rPr>
          <w:sz w:val="20"/>
          <w:szCs w:val="20"/>
          <w:lang w:val="pt-BR"/>
        </w:rPr>
        <w:t>Se o valor colocado não for v</w:t>
      </w:r>
      <w:r>
        <w:rPr>
          <w:sz w:val="20"/>
          <w:szCs w:val="20"/>
          <w:lang w:val="pt-BR"/>
        </w:rPr>
        <w:t>álido como, por exemplo, um letra em um campo que somente aceita número e vice-versa:</w:t>
      </w:r>
    </w:p>
    <w:p w:rsidR="00E61121" w:rsidRPr="00E61121" w:rsidRDefault="00466431" w:rsidP="00466431">
      <w:pPr>
        <w:numPr>
          <w:ilvl w:val="0"/>
          <w:numId w:val="9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Não permitir a digitação do valor inválido.</w:t>
      </w:r>
    </w:p>
    <w:p w:rsidR="00E96106" w:rsidRDefault="00E96106" w:rsidP="000E5836">
      <w:pPr>
        <w:pStyle w:val="Ttulo1"/>
      </w:pPr>
      <w:r>
        <w:t>Subflows</w:t>
      </w:r>
      <w:r w:rsidR="00DD175D">
        <w:t xml:space="preserve"> </w:t>
      </w:r>
    </w:p>
    <w:p w:rsidR="00E96106" w:rsidRDefault="00E96106" w:rsidP="000E5836">
      <w:pPr>
        <w:pStyle w:val="Ttulo2"/>
      </w:pPr>
      <w:r>
        <w:t>&lt;subflow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&lt;subflow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&lt;subflow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D07DE3" w:rsidP="000E5836">
      <w:pPr>
        <w:pStyle w:val="Ttulo2"/>
      </w:pPr>
      <w:r>
        <w:t>Obras</w:t>
      </w:r>
    </w:p>
    <w:p w:rsidR="00115045" w:rsidRDefault="009B08C7" w:rsidP="00115045">
      <w:pPr>
        <w:pStyle w:val="Corpodetexto"/>
        <w:numPr>
          <w:ilvl w:val="0"/>
          <w:numId w:val="6"/>
        </w:numPr>
      </w:pPr>
      <w:r>
        <w:t>Abrir Sistema</w:t>
      </w:r>
    </w:p>
    <w:p w:rsidR="00115045" w:rsidRDefault="009B08C7" w:rsidP="00115045">
      <w:pPr>
        <w:pStyle w:val="Corpodetexto"/>
        <w:numPr>
          <w:ilvl w:val="0"/>
          <w:numId w:val="6"/>
        </w:numPr>
      </w:pPr>
      <w:r>
        <w:t>Preencher diário de obras</w:t>
      </w:r>
    </w:p>
    <w:p w:rsidR="00115045" w:rsidRPr="00115045" w:rsidRDefault="009B08C7" w:rsidP="00115045">
      <w:pPr>
        <w:pStyle w:val="Corpodetexto"/>
        <w:numPr>
          <w:ilvl w:val="0"/>
          <w:numId w:val="6"/>
        </w:numPr>
      </w:pPr>
      <w:r>
        <w:t xml:space="preserve">Cadastrar </w:t>
      </w:r>
      <w:r>
        <w:t>diário de obras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E96106" w:rsidP="000E5836">
      <w:pPr>
        <w:pStyle w:val="Ttulo2"/>
      </w:pPr>
      <w:r>
        <w:t>&lt;post-condition 1&gt;</w:t>
      </w:r>
    </w:p>
    <w:p w:rsidR="00E96106" w:rsidRDefault="00E96106" w:rsidP="000E5836">
      <w:pPr>
        <w:pStyle w:val="Ttulo1"/>
      </w:pPr>
      <w:r>
        <w:lastRenderedPageBreak/>
        <w:t>Special Requirements</w:t>
      </w:r>
    </w:p>
    <w:p w:rsidR="00E96106" w:rsidRDefault="00E96106" w:rsidP="00985EE5">
      <w:pPr>
        <w:pStyle w:val="Corpodetexto"/>
      </w:pPr>
      <w:r>
        <w:t>&lt;</w:t>
      </w:r>
      <w:r w:rsidR="0005497B">
        <w:t>special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4CE" w:rsidRDefault="00AA54CE">
      <w:r>
        <w:separator/>
      </w:r>
    </w:p>
  </w:endnote>
  <w:endnote w:type="continuationSeparator" w:id="0">
    <w:p w:rsidR="00AA54CE" w:rsidRDefault="00AA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C0B1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C0B10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4CE" w:rsidRDefault="00AA54CE">
      <w:r>
        <w:separator/>
      </w:r>
    </w:p>
  </w:footnote>
  <w:footnote w:type="continuationSeparator" w:id="0">
    <w:p w:rsidR="00AA54CE" w:rsidRDefault="00AA5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E61121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E61121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&lt;dd/mmm/yy&gt;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6A011CA"/>
    <w:multiLevelType w:val="hybridMultilevel"/>
    <w:tmpl w:val="4E4892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21"/>
    <w:rsid w:val="0005497B"/>
    <w:rsid w:val="000E5836"/>
    <w:rsid w:val="00115045"/>
    <w:rsid w:val="001751A2"/>
    <w:rsid w:val="00285C05"/>
    <w:rsid w:val="004542E5"/>
    <w:rsid w:val="00466431"/>
    <w:rsid w:val="006B0D38"/>
    <w:rsid w:val="006F60B2"/>
    <w:rsid w:val="007C0B10"/>
    <w:rsid w:val="008866E4"/>
    <w:rsid w:val="00942ADD"/>
    <w:rsid w:val="00985EE5"/>
    <w:rsid w:val="009B08C7"/>
    <w:rsid w:val="00AA54CE"/>
    <w:rsid w:val="00D07DE3"/>
    <w:rsid w:val="00DD175D"/>
    <w:rsid w:val="00E61121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6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69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GUILLERMO ALONSO LIMA</dc:creator>
  <cp:lastModifiedBy>GUILLERMO ALONSO LIMA</cp:lastModifiedBy>
  <cp:revision>2</cp:revision>
  <cp:lastPrinted>1601-01-01T00:00:00Z</cp:lastPrinted>
  <dcterms:created xsi:type="dcterms:W3CDTF">2016-06-30T12:26:00Z</dcterms:created>
  <dcterms:modified xsi:type="dcterms:W3CDTF">2016-06-30T13:35:00Z</dcterms:modified>
</cp:coreProperties>
</file>